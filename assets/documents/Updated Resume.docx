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25649DEB" w14:textId="77777777" w:rsidTr="00AB2933">
        <w:trPr>
          <w:trHeight w:val="1395"/>
        </w:trPr>
        <w:tc>
          <w:tcPr>
            <w:tcW w:w="10070" w:type="dxa"/>
          </w:tcPr>
          <w:p w14:paraId="17DEF98E" w14:textId="215E50ED" w:rsidR="00376913" w:rsidRPr="00376913" w:rsidRDefault="003E4265" w:rsidP="00376913">
            <w:pPr>
              <w:pStyle w:val="Title"/>
            </w:pPr>
            <w:r>
              <w:t>theodore suaking</w:t>
            </w:r>
          </w:p>
          <w:p w14:paraId="6018759B" w14:textId="672D83F8" w:rsidR="00376913" w:rsidRPr="00376913" w:rsidRDefault="00744A1B" w:rsidP="005E0944">
            <w:pPr>
              <w:pStyle w:val="Subtitle"/>
            </w:pPr>
            <w:r>
              <w:t>it</w:t>
            </w:r>
            <w:r w:rsidR="003E4265">
              <w:t xml:space="preserve"> graduate</w:t>
            </w:r>
          </w:p>
        </w:tc>
      </w:tr>
      <w:tr w:rsidR="00376913" w14:paraId="5F731AEA" w14:textId="77777777" w:rsidTr="00AB2933">
        <w:trPr>
          <w:trHeight w:val="1341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200AF559" w14:textId="65646267" w:rsidR="00376913" w:rsidRDefault="003E4265" w:rsidP="005E0944">
            <w:r w:rsidRPr="003E4265">
              <w:rPr>
                <w:rFonts w:ascii="Gill Sans MT" w:hAnsi="Gill Sans MT" w:cs="Calibri"/>
                <w:color w:val="595959"/>
                <w:szCs w:val="20"/>
              </w:rPr>
              <w:t>I hold a bachelor’s degree in information technology from the University of the Cordilleras. With a strong focus on web development and SAP ABAP programming, I am dedicated to continuously expanding my knowledge and refining my skills in these dynamic fields.</w:t>
            </w:r>
          </w:p>
        </w:tc>
      </w:tr>
    </w:tbl>
    <w:p w14:paraId="5DDC7D11" w14:textId="77777777" w:rsidR="0034260F" w:rsidRDefault="0034260F" w:rsidP="00376913"/>
    <w:tbl>
      <w:tblPr>
        <w:tblW w:w="102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96"/>
        <w:gridCol w:w="411"/>
        <w:gridCol w:w="5439"/>
        <w:gridCol w:w="1200"/>
      </w:tblGrid>
      <w:tr w:rsidR="00222D15" w14:paraId="6616252E" w14:textId="77777777" w:rsidTr="006C33BD">
        <w:trPr>
          <w:trHeight w:val="160"/>
        </w:trPr>
        <w:tc>
          <w:tcPr>
            <w:tcW w:w="3196" w:type="dxa"/>
            <w:vMerge w:val="restart"/>
          </w:tcPr>
          <w:p w14:paraId="41A18B44" w14:textId="77777777" w:rsidR="00CB434D" w:rsidRPr="00D86C45" w:rsidRDefault="00CB434D" w:rsidP="00CB434D">
            <w:pPr>
              <w:pStyle w:val="Heading1"/>
            </w:pPr>
            <w:r>
              <w:t>Educational attainment</w:t>
            </w:r>
          </w:p>
          <w:p w14:paraId="6D687D07" w14:textId="25F5415D" w:rsidR="00CB434D" w:rsidRPr="00D86C45" w:rsidRDefault="00E7118C" w:rsidP="00CB434D">
            <w:pPr>
              <w:jc w:val="both"/>
              <w:rPr>
                <w:b/>
              </w:rPr>
            </w:pPr>
            <w:r w:rsidRPr="00D86C45">
              <w:rPr>
                <w:b/>
              </w:rPr>
              <w:t xml:space="preserve">TERTIARY </w:t>
            </w:r>
            <w:r w:rsidR="004B423F">
              <w:rPr>
                <w:b/>
              </w:rPr>
              <w:t xml:space="preserve">| </w:t>
            </w:r>
            <w:r w:rsidR="00CB434D" w:rsidRPr="00D86C45">
              <w:rPr>
                <w:b/>
              </w:rPr>
              <w:t>2021-2024</w:t>
            </w:r>
            <w:r w:rsidR="004B423F">
              <w:rPr>
                <w:b/>
              </w:rPr>
              <w:t xml:space="preserve"> </w:t>
            </w:r>
          </w:p>
          <w:p w14:paraId="5C9160C4" w14:textId="77777777" w:rsidR="00CB434D" w:rsidRDefault="00CB434D" w:rsidP="00CB434D">
            <w:r w:rsidRPr="005D7A43">
              <w:t>University of the Cordilleras</w:t>
            </w:r>
          </w:p>
          <w:p w14:paraId="19C5502D" w14:textId="5F781152" w:rsidR="00CB434D" w:rsidRDefault="00CB434D" w:rsidP="00CB434D">
            <w:pPr>
              <w:rPr>
                <w:bCs/>
              </w:rPr>
            </w:pPr>
            <w:r w:rsidRPr="00D86C45">
              <w:rPr>
                <w:bCs/>
              </w:rPr>
              <w:t>Graduation Date: September 27, 2024</w:t>
            </w:r>
          </w:p>
          <w:p w14:paraId="7C360983" w14:textId="77777777" w:rsidR="00CB434D" w:rsidRPr="00CB434D" w:rsidRDefault="00CB434D" w:rsidP="00CB434D">
            <w:pPr>
              <w:rPr>
                <w:bCs/>
              </w:rPr>
            </w:pPr>
          </w:p>
          <w:p w14:paraId="0A072C06" w14:textId="5BE5CBB9" w:rsidR="00222D15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8A7EBA33D42C46DEA2A45115AB877F8E"/>
                </w:placeholder>
                <w:temporary/>
                <w:showingPlcHdr/>
                <w15:appearance w15:val="hidden"/>
              </w:sdtPr>
              <w:sdtContent>
                <w:r w:rsidR="005E0944">
                  <w:t>Skills</w:t>
                </w:r>
              </w:sdtContent>
            </w:sdt>
          </w:p>
          <w:p w14:paraId="50309A86" w14:textId="128FFF7B" w:rsidR="00222D15" w:rsidRPr="0043482D" w:rsidRDefault="005D7A43" w:rsidP="005D7A43">
            <w:r w:rsidRPr="005D7A43">
              <w:t xml:space="preserve">SAP ABAP </w:t>
            </w:r>
            <w:r>
              <w:t>p</w:t>
            </w:r>
            <w:r w:rsidRPr="005D7A43">
              <w:t>rogramming</w:t>
            </w:r>
          </w:p>
          <w:p w14:paraId="73A4F74B" w14:textId="7A5C2D3E" w:rsidR="005E0944" w:rsidRPr="0043482D" w:rsidRDefault="005D7A43" w:rsidP="005E0944">
            <w:r w:rsidRPr="005D7A43">
              <w:t xml:space="preserve">Web </w:t>
            </w:r>
            <w:r>
              <w:t>d</w:t>
            </w:r>
            <w:r w:rsidRPr="005D7A43">
              <w:t>evelopment</w:t>
            </w:r>
            <w:r w:rsidR="00FA7E5A">
              <w:t xml:space="preserve"> (PHP, PYTHON)</w:t>
            </w:r>
          </w:p>
          <w:p w14:paraId="6BE3C535" w14:textId="28DF9A03" w:rsidR="005E0944" w:rsidRDefault="005D7A43" w:rsidP="005E0944">
            <w:r>
              <w:t>Strong c</w:t>
            </w:r>
            <w:r w:rsidRPr="005D7A43">
              <w:t>ommunication skills</w:t>
            </w:r>
          </w:p>
          <w:p w14:paraId="0C392A1F" w14:textId="77777777" w:rsidR="005D7A43" w:rsidRDefault="005D7A43" w:rsidP="005E0944"/>
          <w:p w14:paraId="1C118395" w14:textId="77777777" w:rsidR="00222D15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0F98349AAD7B4904A79B523EBEDECD9B"/>
                </w:placeholder>
                <w:temporary/>
                <w:showingPlcHdr/>
                <w15:appearance w15:val="hidden"/>
              </w:sdtPr>
              <w:sdtContent>
                <w:r w:rsidR="005E0944">
                  <w:t>Contact</w:t>
                </w:r>
              </w:sdtContent>
            </w:sdt>
          </w:p>
          <w:p w14:paraId="3A664B7F" w14:textId="26417226" w:rsidR="005D7A43" w:rsidRDefault="00412872" w:rsidP="00C83AE4">
            <w:pPr>
              <w:pStyle w:val="Heading4"/>
            </w:pPr>
            <w:r>
              <w:t>Address</w:t>
            </w:r>
            <w:r w:rsidR="005D7A43">
              <w:t>: Baguio City, Benguet,</w:t>
            </w:r>
          </w:p>
          <w:p w14:paraId="5B66065F" w14:textId="740F4968" w:rsidR="005D7A43" w:rsidRPr="005D7A43" w:rsidRDefault="005D7A43" w:rsidP="005D7A43">
            <w:pPr>
              <w:pStyle w:val="Heading4"/>
            </w:pPr>
            <w:r>
              <w:t>Philippines, 2600</w:t>
            </w:r>
          </w:p>
          <w:p w14:paraId="61554FD6" w14:textId="534F497C" w:rsidR="00C83AE4" w:rsidRDefault="005D7A43" w:rsidP="00C83AE4">
            <w:pPr>
              <w:pStyle w:val="Heading4"/>
            </w:pPr>
            <w:r>
              <w:t xml:space="preserve">Phone Number: </w:t>
            </w:r>
            <w:r w:rsidR="00412872">
              <w:t xml:space="preserve">(+63) </w:t>
            </w:r>
            <w:r>
              <w:t>951-5421-008</w:t>
            </w:r>
            <w:r w:rsidR="00C83AE4">
              <w:t xml:space="preserve"> </w:t>
            </w:r>
          </w:p>
          <w:p w14:paraId="20E4B6B6" w14:textId="544DDDB0" w:rsidR="00C83AE4" w:rsidRDefault="005D7A43" w:rsidP="00C83AE4">
            <w:pPr>
              <w:pStyle w:val="Heading4"/>
            </w:pPr>
            <w:r>
              <w:t>Email: theosuaking@gmail.com</w:t>
            </w:r>
            <w:r w:rsidR="00C83AE4">
              <w:t xml:space="preserve"> </w:t>
            </w:r>
          </w:p>
          <w:p w14:paraId="4924809D" w14:textId="07AE213A" w:rsidR="005D7A43" w:rsidRDefault="005D7A43" w:rsidP="00C83AE4">
            <w:pPr>
              <w:pStyle w:val="Heading4"/>
            </w:pPr>
            <w:r>
              <w:t>Portfolio: alterthego.github.io</w:t>
            </w:r>
          </w:p>
          <w:p w14:paraId="1F643D67" w14:textId="6322AECC" w:rsidR="005D7A43" w:rsidRDefault="005D7A43" w:rsidP="001D6651">
            <w:pPr>
              <w:pStyle w:val="Heading4"/>
            </w:pPr>
            <w:proofErr w:type="spellStart"/>
            <w:r>
              <w:t>Github</w:t>
            </w:r>
            <w:proofErr w:type="spellEnd"/>
            <w:r>
              <w:t>: https://www.github.com/AlterThego</w:t>
            </w:r>
          </w:p>
          <w:p w14:paraId="33EA67EE" w14:textId="7190EE9C" w:rsidR="006C33BD" w:rsidRDefault="005D7A43" w:rsidP="006C33BD">
            <w:pPr>
              <w:pStyle w:val="Heading4"/>
              <w:rPr>
                <w:color w:val="auto"/>
              </w:rPr>
            </w:pPr>
            <w:r>
              <w:t xml:space="preserve">LinkedIn: </w:t>
            </w:r>
            <w:hyperlink r:id="rId12" w:history="1">
              <w:r w:rsidR="006C33BD" w:rsidRPr="00675F08">
                <w:rPr>
                  <w:rStyle w:val="Hyperlink"/>
                  <w:color w:val="auto"/>
                  <w:u w:val="none"/>
                </w:rPr>
                <w:t>https://www.linkedin.com/in/theodore-suaking-30b878333/</w:t>
              </w:r>
            </w:hyperlink>
          </w:p>
          <w:p w14:paraId="2F7CDB97" w14:textId="77777777" w:rsidR="00DD1A78" w:rsidRPr="00DD1A78" w:rsidRDefault="00DD1A78" w:rsidP="00DD1A78"/>
          <w:p w14:paraId="612541A7" w14:textId="7BB8890C" w:rsidR="006C33BD" w:rsidRPr="006C33BD" w:rsidRDefault="006C33BD" w:rsidP="00CB434D"/>
        </w:tc>
        <w:tc>
          <w:tcPr>
            <w:tcW w:w="411" w:type="dxa"/>
          </w:tcPr>
          <w:p w14:paraId="6D549DCD" w14:textId="77777777" w:rsidR="00222D15" w:rsidRDefault="00222D15" w:rsidP="00222D15"/>
        </w:tc>
        <w:tc>
          <w:tcPr>
            <w:tcW w:w="6639" w:type="dxa"/>
            <w:gridSpan w:val="2"/>
          </w:tcPr>
          <w:p w14:paraId="6236A99F" w14:textId="4F7B7C59" w:rsidR="00222D15" w:rsidRPr="00A02CAF" w:rsidRDefault="003E4265" w:rsidP="001D6651">
            <w:pPr>
              <w:pStyle w:val="Heading1"/>
            </w:pPr>
            <w:r w:rsidRPr="003E4265">
              <w:t>PROJECT AND ACHIEVEMENTS</w:t>
            </w:r>
          </w:p>
        </w:tc>
      </w:tr>
      <w:tr w:rsidR="00222D15" w:rsidRPr="00BE32B5" w14:paraId="65778E1F" w14:textId="77777777" w:rsidTr="006C33BD">
        <w:trPr>
          <w:trHeight w:val="250"/>
        </w:trPr>
        <w:tc>
          <w:tcPr>
            <w:tcW w:w="3196" w:type="dxa"/>
            <w:vMerge/>
          </w:tcPr>
          <w:p w14:paraId="7A9D4F8B" w14:textId="77777777" w:rsidR="00222D15" w:rsidRDefault="00222D15" w:rsidP="00376913">
            <w:pPr>
              <w:pStyle w:val="Heading1"/>
            </w:pPr>
          </w:p>
        </w:tc>
        <w:tc>
          <w:tcPr>
            <w:tcW w:w="411" w:type="dxa"/>
          </w:tcPr>
          <w:p w14:paraId="00016EAD" w14:textId="77777777" w:rsidR="00222D15" w:rsidRPr="001D6651" w:rsidRDefault="00222D15" w:rsidP="00222D15"/>
        </w:tc>
        <w:tc>
          <w:tcPr>
            <w:tcW w:w="5439" w:type="dxa"/>
          </w:tcPr>
          <w:p w14:paraId="51FF9AF8" w14:textId="4F46DCE7" w:rsidR="00222D15" w:rsidRPr="001D6651" w:rsidRDefault="003E4265" w:rsidP="001273AE">
            <w:pPr>
              <w:pStyle w:val="Heading2"/>
            </w:pPr>
            <w:r>
              <w:t>Ecometrics | laravel, PHP, TAILWINDCSS</w:t>
            </w:r>
          </w:p>
        </w:tc>
        <w:tc>
          <w:tcPr>
            <w:tcW w:w="1200" w:type="dxa"/>
          </w:tcPr>
          <w:p w14:paraId="55E8F7CE" w14:textId="3344A4EE" w:rsidR="00222D15" w:rsidRPr="00BE32B5" w:rsidRDefault="003E4265" w:rsidP="001273AE">
            <w:pPr>
              <w:pStyle w:val="Heading3"/>
              <w:rPr>
                <w:b/>
                <w:bCs/>
              </w:rPr>
            </w:pPr>
            <w:r w:rsidRPr="00BE32B5">
              <w:rPr>
                <w:b/>
                <w:bCs/>
              </w:rPr>
              <w:t>2023-2024</w:t>
            </w:r>
          </w:p>
        </w:tc>
      </w:tr>
      <w:tr w:rsidR="00222D15" w14:paraId="67803A02" w14:textId="77777777" w:rsidTr="006C33BD">
        <w:trPr>
          <w:trHeight w:val="778"/>
        </w:trPr>
        <w:tc>
          <w:tcPr>
            <w:tcW w:w="3196" w:type="dxa"/>
            <w:vMerge/>
          </w:tcPr>
          <w:p w14:paraId="369437DE" w14:textId="77777777" w:rsidR="00222D15" w:rsidRDefault="00222D15" w:rsidP="00376913">
            <w:pPr>
              <w:pStyle w:val="Heading1"/>
            </w:pPr>
          </w:p>
        </w:tc>
        <w:tc>
          <w:tcPr>
            <w:tcW w:w="411" w:type="dxa"/>
          </w:tcPr>
          <w:p w14:paraId="6F301C1B" w14:textId="77777777" w:rsidR="00222D15" w:rsidRDefault="00222D15" w:rsidP="00222D15"/>
        </w:tc>
        <w:tc>
          <w:tcPr>
            <w:tcW w:w="6639" w:type="dxa"/>
            <w:gridSpan w:val="2"/>
          </w:tcPr>
          <w:p w14:paraId="428CDD6E" w14:textId="33C2F16E" w:rsidR="003E4265" w:rsidRDefault="003E4265" w:rsidP="001D6651">
            <w:r w:rsidRPr="003E4265">
              <w:t>Developed "</w:t>
            </w:r>
            <w:r>
              <w:t>ECOMETRICS</w:t>
            </w:r>
            <w:r w:rsidRPr="003E4265">
              <w:t>," a comprehensive socio-economic profiling and inventory management system for the Benguet Provincial Veterinary Office (BPVO)</w:t>
            </w:r>
            <w:r>
              <w:t>.</w:t>
            </w:r>
          </w:p>
          <w:p w14:paraId="6ED68F88" w14:textId="354F4096" w:rsidR="003E4265" w:rsidRDefault="003E4265" w:rsidP="003E4265">
            <w:pPr>
              <w:pStyle w:val="ListParagraph"/>
              <w:numPr>
                <w:ilvl w:val="0"/>
                <w:numId w:val="4"/>
              </w:numPr>
            </w:pPr>
            <w:r w:rsidRPr="003E4265">
              <w:t>Led the full-stack development using Laravel PHP framework, implementing secure user authentication, data management, and visualization features</w:t>
            </w:r>
            <w:r>
              <w:t>.</w:t>
            </w:r>
          </w:p>
          <w:p w14:paraId="32F894B6" w14:textId="6F806A9E" w:rsidR="003E4265" w:rsidRDefault="003E4265" w:rsidP="003E4265">
            <w:pPr>
              <w:pStyle w:val="ListParagraph"/>
              <w:numPr>
                <w:ilvl w:val="0"/>
                <w:numId w:val="4"/>
              </w:numPr>
            </w:pPr>
            <w:r w:rsidRPr="003E4265">
              <w:t xml:space="preserve">Designed </w:t>
            </w:r>
            <w:r>
              <w:t>automatic</w:t>
            </w:r>
            <w:r w:rsidRPr="003E4265">
              <w:t xml:space="preserve"> reporting tools that enhanced BPVO's data-driven decision-making capabilities</w:t>
            </w:r>
            <w:r>
              <w:t>.</w:t>
            </w:r>
            <w:r w:rsidR="005D7A43">
              <w:t xml:space="preserve"> (</w:t>
            </w:r>
            <w:proofErr w:type="spellStart"/>
            <w:r w:rsidR="005D7A43">
              <w:t>PHPWord</w:t>
            </w:r>
            <w:proofErr w:type="spellEnd"/>
            <w:r w:rsidR="005D7A43">
              <w:t xml:space="preserve">, </w:t>
            </w:r>
            <w:proofErr w:type="spellStart"/>
            <w:r w:rsidR="005D7A43">
              <w:t>PHPSpreadsheet</w:t>
            </w:r>
            <w:proofErr w:type="spellEnd"/>
            <w:r w:rsidR="005D7A43">
              <w:t>).</w:t>
            </w:r>
          </w:p>
          <w:p w14:paraId="35DF371E" w14:textId="03B8446A" w:rsidR="003E4265" w:rsidRDefault="003E4265" w:rsidP="003E4265">
            <w:pPr>
              <w:pStyle w:val="ListParagraph"/>
              <w:numPr>
                <w:ilvl w:val="0"/>
                <w:numId w:val="4"/>
              </w:numPr>
            </w:pPr>
            <w:r w:rsidRPr="003E4265">
              <w:t>Created an efficient</w:t>
            </w:r>
            <w:r>
              <w:t xml:space="preserve"> and scalable</w:t>
            </w:r>
            <w:r w:rsidRPr="003E4265">
              <w:t xml:space="preserve"> inventory management system that improved tracking of animal-based resources across the province</w:t>
            </w:r>
            <w:r w:rsidR="005D7A43">
              <w:t xml:space="preserve"> (MySQL).</w:t>
            </w:r>
          </w:p>
          <w:p w14:paraId="074187CB" w14:textId="77777777" w:rsidR="003E4265" w:rsidRDefault="003E4265" w:rsidP="003E4265">
            <w:pPr>
              <w:pStyle w:val="ListParagraph"/>
              <w:numPr>
                <w:ilvl w:val="0"/>
                <w:numId w:val="4"/>
              </w:numPr>
            </w:pPr>
            <w:r w:rsidRPr="003E4265">
              <w:t>Integrated data visualization tools to analyze socio-economic trends and generate actionable insights</w:t>
            </w:r>
            <w:r>
              <w:t xml:space="preserve"> utilizing</w:t>
            </w:r>
            <w:r w:rsidR="005D7A43">
              <w:t xml:space="preserve"> (</w:t>
            </w:r>
            <w:proofErr w:type="spellStart"/>
            <w:r w:rsidR="005D7A43">
              <w:t>Larapex</w:t>
            </w:r>
            <w:proofErr w:type="spellEnd"/>
            <w:r w:rsidR="005D7A43">
              <w:t>).</w:t>
            </w:r>
          </w:p>
          <w:p w14:paraId="2E4D5345" w14:textId="126E6EFB" w:rsidR="00DD1A78" w:rsidRDefault="00DD1A78" w:rsidP="00DD1A78">
            <w:pPr>
              <w:pStyle w:val="ListParagraph"/>
            </w:pPr>
          </w:p>
        </w:tc>
      </w:tr>
      <w:tr w:rsidR="003E4265" w14:paraId="2E26BE97" w14:textId="77777777" w:rsidTr="006C33BD">
        <w:trPr>
          <w:trHeight w:val="223"/>
        </w:trPr>
        <w:tc>
          <w:tcPr>
            <w:tcW w:w="3196" w:type="dxa"/>
            <w:vMerge/>
          </w:tcPr>
          <w:p w14:paraId="480CA22A" w14:textId="77777777" w:rsidR="003E4265" w:rsidRDefault="003E4265" w:rsidP="003E4265">
            <w:pPr>
              <w:pStyle w:val="Heading1"/>
            </w:pPr>
          </w:p>
        </w:tc>
        <w:tc>
          <w:tcPr>
            <w:tcW w:w="411" w:type="dxa"/>
          </w:tcPr>
          <w:p w14:paraId="27B5EFF7" w14:textId="77777777" w:rsidR="003E4265" w:rsidRDefault="003E4265" w:rsidP="003E4265"/>
        </w:tc>
        <w:tc>
          <w:tcPr>
            <w:tcW w:w="6639" w:type="dxa"/>
            <w:gridSpan w:val="2"/>
          </w:tcPr>
          <w:p w14:paraId="09C38DE2" w14:textId="0AC8A26B" w:rsidR="003E4265" w:rsidRDefault="003E4265" w:rsidP="003E4265">
            <w:pPr>
              <w:pStyle w:val="Heading1"/>
            </w:pPr>
            <w:r w:rsidRPr="003E4265">
              <w:t>TRAINING AND INTERNSHIP</w:t>
            </w:r>
          </w:p>
        </w:tc>
      </w:tr>
      <w:tr w:rsidR="003E4265" w:rsidRPr="00BE32B5" w14:paraId="18B85EFE" w14:textId="77777777" w:rsidTr="006C33BD">
        <w:trPr>
          <w:trHeight w:val="295"/>
        </w:trPr>
        <w:tc>
          <w:tcPr>
            <w:tcW w:w="3196" w:type="dxa"/>
            <w:vMerge/>
          </w:tcPr>
          <w:p w14:paraId="1F6A7622" w14:textId="77777777" w:rsidR="003E4265" w:rsidRDefault="003E4265" w:rsidP="003E4265">
            <w:pPr>
              <w:pStyle w:val="Heading1"/>
            </w:pPr>
          </w:p>
        </w:tc>
        <w:tc>
          <w:tcPr>
            <w:tcW w:w="411" w:type="dxa"/>
          </w:tcPr>
          <w:p w14:paraId="5242B092" w14:textId="77777777" w:rsidR="003E4265" w:rsidRDefault="003E4265" w:rsidP="003E4265"/>
        </w:tc>
        <w:tc>
          <w:tcPr>
            <w:tcW w:w="5439" w:type="dxa"/>
          </w:tcPr>
          <w:p w14:paraId="637CB00C" w14:textId="2EB31913" w:rsidR="003E4265" w:rsidRDefault="003E4265" w:rsidP="003E4265">
            <w:pPr>
              <w:pStyle w:val="Heading2"/>
            </w:pPr>
            <w:r w:rsidRPr="003E4265">
              <w:rPr>
                <w:bCs/>
              </w:rPr>
              <w:t>Accenture Technology Academy - SAP ABAP Development Intern</w:t>
            </w:r>
          </w:p>
        </w:tc>
        <w:tc>
          <w:tcPr>
            <w:tcW w:w="1200" w:type="dxa"/>
          </w:tcPr>
          <w:p w14:paraId="417AA27D" w14:textId="4B07079D" w:rsidR="003E4265" w:rsidRPr="00BE32B5" w:rsidRDefault="003E4265" w:rsidP="003E4265">
            <w:pPr>
              <w:pStyle w:val="Heading3"/>
              <w:rPr>
                <w:b/>
                <w:bCs/>
              </w:rPr>
            </w:pPr>
            <w:r w:rsidRPr="00BE32B5">
              <w:rPr>
                <w:b/>
                <w:bCs/>
              </w:rPr>
              <w:t xml:space="preserve">2024 </w:t>
            </w:r>
          </w:p>
        </w:tc>
      </w:tr>
      <w:tr w:rsidR="003E4265" w14:paraId="309F3C8F" w14:textId="77777777" w:rsidTr="006C33BD">
        <w:trPr>
          <w:trHeight w:val="914"/>
        </w:trPr>
        <w:tc>
          <w:tcPr>
            <w:tcW w:w="3196" w:type="dxa"/>
            <w:vMerge/>
          </w:tcPr>
          <w:p w14:paraId="7420F7FC" w14:textId="77777777" w:rsidR="003E4265" w:rsidRDefault="003E4265" w:rsidP="003E4265">
            <w:pPr>
              <w:pStyle w:val="Heading1"/>
            </w:pPr>
          </w:p>
        </w:tc>
        <w:tc>
          <w:tcPr>
            <w:tcW w:w="411" w:type="dxa"/>
          </w:tcPr>
          <w:p w14:paraId="2FD663DA" w14:textId="77777777" w:rsidR="003E4265" w:rsidRDefault="003E4265" w:rsidP="003E4265"/>
        </w:tc>
        <w:tc>
          <w:tcPr>
            <w:tcW w:w="6639" w:type="dxa"/>
            <w:gridSpan w:val="2"/>
          </w:tcPr>
          <w:p w14:paraId="67BBFD41" w14:textId="77777777" w:rsidR="003E4265" w:rsidRDefault="003E4265" w:rsidP="003E4265">
            <w:pPr>
              <w:pStyle w:val="ListParagraph"/>
              <w:numPr>
                <w:ilvl w:val="0"/>
                <w:numId w:val="5"/>
              </w:numPr>
            </w:pPr>
            <w:r w:rsidRPr="003E4265">
              <w:t>Achieved 2nd place ranking among interns in the program</w:t>
            </w:r>
            <w:r>
              <w:t>.</w:t>
            </w:r>
          </w:p>
          <w:p w14:paraId="31EFA40B" w14:textId="77777777" w:rsidR="003E4265" w:rsidRDefault="003E4265" w:rsidP="003E4265">
            <w:pPr>
              <w:pStyle w:val="ListParagraph"/>
              <w:numPr>
                <w:ilvl w:val="0"/>
                <w:numId w:val="5"/>
              </w:numPr>
            </w:pPr>
            <w:r w:rsidRPr="003E4265">
              <w:t>Mastered core SAP ABAP programming concepts and best practices</w:t>
            </w:r>
            <w:r>
              <w:t>.</w:t>
            </w:r>
          </w:p>
          <w:p w14:paraId="51751662" w14:textId="24409047" w:rsidR="003E4265" w:rsidRDefault="003E4265" w:rsidP="003E4265">
            <w:pPr>
              <w:pStyle w:val="ListParagraph"/>
              <w:numPr>
                <w:ilvl w:val="0"/>
                <w:numId w:val="5"/>
              </w:numPr>
            </w:pPr>
            <w:r w:rsidRPr="003E4265">
              <w:t xml:space="preserve">Successfully completed comprehensive technical </w:t>
            </w:r>
            <w:r w:rsidR="00376E60">
              <w:t>assessment</w:t>
            </w:r>
            <w:r w:rsidRPr="003E4265">
              <w:t xml:space="preserve"> and case stud</w:t>
            </w:r>
            <w:r w:rsidR="00376E60">
              <w:t>y</w:t>
            </w:r>
            <w:r>
              <w:t>.</w:t>
            </w:r>
            <w:r w:rsidR="005D7A43">
              <w:t xml:space="preserve"> </w:t>
            </w:r>
          </w:p>
          <w:p w14:paraId="13E88605" w14:textId="7819E406" w:rsidR="003E4265" w:rsidRDefault="003E4265" w:rsidP="003E4265">
            <w:pPr>
              <w:pStyle w:val="ListParagraph"/>
              <w:numPr>
                <w:ilvl w:val="0"/>
                <w:numId w:val="5"/>
              </w:numPr>
            </w:pPr>
            <w:r w:rsidRPr="003E4265">
              <w:t>Developed practical solutions using SAP ABAP programming tools and methodologies</w:t>
            </w:r>
            <w:r>
              <w:t>.</w:t>
            </w:r>
          </w:p>
          <w:p w14:paraId="6D5352E0" w14:textId="571C0AB9" w:rsidR="003E4265" w:rsidRDefault="003E4265" w:rsidP="003E4265">
            <w:pPr>
              <w:pStyle w:val="ListParagraph"/>
              <w:numPr>
                <w:ilvl w:val="0"/>
                <w:numId w:val="5"/>
              </w:numPr>
            </w:pPr>
            <w:r w:rsidRPr="003E4265">
              <w:t>Collaborated with team members on real-world business scenarios and problem-solving</w:t>
            </w:r>
            <w:r w:rsidR="005D7A43">
              <w:t>.</w:t>
            </w:r>
          </w:p>
        </w:tc>
      </w:tr>
    </w:tbl>
    <w:p w14:paraId="0CE66415" w14:textId="31A44D67" w:rsidR="00002C51" w:rsidRDefault="00002C51" w:rsidP="005D7A43"/>
    <w:p w14:paraId="0CE8D6E8" w14:textId="77777777" w:rsidR="005D7A43" w:rsidRDefault="005D7A43" w:rsidP="005D7A43"/>
    <w:p w14:paraId="7667D963" w14:textId="5A8AB370" w:rsidR="00376913" w:rsidRPr="00643B2F" w:rsidRDefault="005D7A43" w:rsidP="00376913">
      <w:r>
        <w:tab/>
      </w:r>
      <w:r>
        <w:tab/>
      </w:r>
      <w:r>
        <w:tab/>
      </w:r>
    </w:p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87E9B" w14:textId="77777777" w:rsidR="00614A1F" w:rsidRDefault="00614A1F" w:rsidP="00927723">
      <w:pPr>
        <w:spacing w:line="240" w:lineRule="auto"/>
      </w:pPr>
      <w:r>
        <w:separator/>
      </w:r>
    </w:p>
    <w:p w14:paraId="557DFB1D" w14:textId="77777777" w:rsidR="00614A1F" w:rsidRDefault="00614A1F"/>
  </w:endnote>
  <w:endnote w:type="continuationSeparator" w:id="0">
    <w:p w14:paraId="6912E299" w14:textId="77777777" w:rsidR="00614A1F" w:rsidRDefault="00614A1F" w:rsidP="00927723">
      <w:pPr>
        <w:spacing w:line="240" w:lineRule="auto"/>
      </w:pPr>
      <w:r>
        <w:continuationSeparator/>
      </w:r>
    </w:p>
    <w:p w14:paraId="148C0790" w14:textId="77777777" w:rsidR="00614A1F" w:rsidRDefault="00614A1F"/>
  </w:endnote>
  <w:endnote w:type="continuationNotice" w:id="1">
    <w:p w14:paraId="4AA9D105" w14:textId="77777777" w:rsidR="00614A1F" w:rsidRDefault="00614A1F">
      <w:pPr>
        <w:spacing w:line="240" w:lineRule="auto"/>
      </w:pPr>
    </w:p>
    <w:p w14:paraId="6FC479EA" w14:textId="77777777" w:rsidR="00614A1F" w:rsidRDefault="00614A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6DF58" w14:textId="77777777" w:rsidR="00614A1F" w:rsidRDefault="00614A1F" w:rsidP="00927723">
      <w:pPr>
        <w:spacing w:line="240" w:lineRule="auto"/>
      </w:pPr>
      <w:r>
        <w:separator/>
      </w:r>
    </w:p>
    <w:p w14:paraId="1FE30850" w14:textId="77777777" w:rsidR="00614A1F" w:rsidRDefault="00614A1F"/>
  </w:footnote>
  <w:footnote w:type="continuationSeparator" w:id="0">
    <w:p w14:paraId="407E9CF6" w14:textId="77777777" w:rsidR="00614A1F" w:rsidRDefault="00614A1F" w:rsidP="00927723">
      <w:pPr>
        <w:spacing w:line="240" w:lineRule="auto"/>
      </w:pPr>
      <w:r>
        <w:continuationSeparator/>
      </w:r>
    </w:p>
    <w:p w14:paraId="5458677A" w14:textId="77777777" w:rsidR="00614A1F" w:rsidRDefault="00614A1F"/>
  </w:footnote>
  <w:footnote w:type="continuationNotice" w:id="1">
    <w:p w14:paraId="6BB12641" w14:textId="77777777" w:rsidR="00614A1F" w:rsidRDefault="00614A1F">
      <w:pPr>
        <w:spacing w:line="240" w:lineRule="auto"/>
      </w:pPr>
    </w:p>
    <w:p w14:paraId="06156F32" w14:textId="77777777" w:rsidR="00614A1F" w:rsidRDefault="00614A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F0720"/>
    <w:multiLevelType w:val="hybridMultilevel"/>
    <w:tmpl w:val="00AE5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F4C14"/>
    <w:multiLevelType w:val="hybridMultilevel"/>
    <w:tmpl w:val="D2BE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42638"/>
    <w:multiLevelType w:val="hybridMultilevel"/>
    <w:tmpl w:val="DA4A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31AC7"/>
    <w:multiLevelType w:val="hybridMultilevel"/>
    <w:tmpl w:val="E9E2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5C72DB"/>
    <w:multiLevelType w:val="hybridMultilevel"/>
    <w:tmpl w:val="31FE3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3209781">
    <w:abstractNumId w:val="4"/>
  </w:num>
  <w:num w:numId="2" w16cid:durableId="895974494">
    <w:abstractNumId w:val="3"/>
  </w:num>
  <w:num w:numId="3" w16cid:durableId="864559870">
    <w:abstractNumId w:val="0"/>
  </w:num>
  <w:num w:numId="4" w16cid:durableId="1102383134">
    <w:abstractNumId w:val="2"/>
  </w:num>
  <w:num w:numId="5" w16cid:durableId="85612827">
    <w:abstractNumId w:val="1"/>
  </w:num>
  <w:num w:numId="6" w16cid:durableId="862328419">
    <w:abstractNumId w:val="6"/>
  </w:num>
  <w:num w:numId="7" w16cid:durableId="152259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265"/>
    <w:rsid w:val="00002C51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64D"/>
    <w:rsid w:val="000D7F06"/>
    <w:rsid w:val="000E0D80"/>
    <w:rsid w:val="000E1169"/>
    <w:rsid w:val="000E1595"/>
    <w:rsid w:val="00103C27"/>
    <w:rsid w:val="00107B08"/>
    <w:rsid w:val="00110677"/>
    <w:rsid w:val="001243A5"/>
    <w:rsid w:val="0012629F"/>
    <w:rsid w:val="001273AE"/>
    <w:rsid w:val="00131554"/>
    <w:rsid w:val="001479E6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6E60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E4265"/>
    <w:rsid w:val="003F1017"/>
    <w:rsid w:val="00412872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96EF5"/>
    <w:rsid w:val="004A3402"/>
    <w:rsid w:val="004B1DFA"/>
    <w:rsid w:val="004B423F"/>
    <w:rsid w:val="004B7089"/>
    <w:rsid w:val="004C1684"/>
    <w:rsid w:val="004C22AD"/>
    <w:rsid w:val="004C773D"/>
    <w:rsid w:val="004D10B6"/>
    <w:rsid w:val="004E1839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D7A43"/>
    <w:rsid w:val="005E0944"/>
    <w:rsid w:val="005F14ED"/>
    <w:rsid w:val="005F7CD1"/>
    <w:rsid w:val="00602312"/>
    <w:rsid w:val="00605302"/>
    <w:rsid w:val="006060E2"/>
    <w:rsid w:val="00614A1F"/>
    <w:rsid w:val="00617AB9"/>
    <w:rsid w:val="006355BC"/>
    <w:rsid w:val="00637909"/>
    <w:rsid w:val="00637D98"/>
    <w:rsid w:val="00643B2F"/>
    <w:rsid w:val="00650B67"/>
    <w:rsid w:val="00650E35"/>
    <w:rsid w:val="00653F8B"/>
    <w:rsid w:val="00655974"/>
    <w:rsid w:val="0066133F"/>
    <w:rsid w:val="006652D0"/>
    <w:rsid w:val="00670052"/>
    <w:rsid w:val="00672513"/>
    <w:rsid w:val="00672AF4"/>
    <w:rsid w:val="00674EE1"/>
    <w:rsid w:val="00675F08"/>
    <w:rsid w:val="006A3CE7"/>
    <w:rsid w:val="006A423C"/>
    <w:rsid w:val="006B0509"/>
    <w:rsid w:val="006B7577"/>
    <w:rsid w:val="006C090D"/>
    <w:rsid w:val="006C2B30"/>
    <w:rsid w:val="006C33BD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4A1B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C25C5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B61A5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A71E3"/>
    <w:rsid w:val="00AB128A"/>
    <w:rsid w:val="00AB140B"/>
    <w:rsid w:val="00AB1D7C"/>
    <w:rsid w:val="00AB2933"/>
    <w:rsid w:val="00AB7004"/>
    <w:rsid w:val="00AC0E48"/>
    <w:rsid w:val="00AC0FEA"/>
    <w:rsid w:val="00AE27F6"/>
    <w:rsid w:val="00AE401C"/>
    <w:rsid w:val="00AE6BF9"/>
    <w:rsid w:val="00AF04A5"/>
    <w:rsid w:val="00AF0AA8"/>
    <w:rsid w:val="00AF350F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32B5"/>
    <w:rsid w:val="00BE6407"/>
    <w:rsid w:val="00BE6E96"/>
    <w:rsid w:val="00BE71C0"/>
    <w:rsid w:val="00BF2791"/>
    <w:rsid w:val="00BF36BF"/>
    <w:rsid w:val="00BF39EB"/>
    <w:rsid w:val="00C01A23"/>
    <w:rsid w:val="00C45D03"/>
    <w:rsid w:val="00C4611B"/>
    <w:rsid w:val="00C537B8"/>
    <w:rsid w:val="00C53DCF"/>
    <w:rsid w:val="00C6042C"/>
    <w:rsid w:val="00C753F5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434D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190B"/>
    <w:rsid w:val="00D33C9F"/>
    <w:rsid w:val="00D374A6"/>
    <w:rsid w:val="00D37E6A"/>
    <w:rsid w:val="00D416C6"/>
    <w:rsid w:val="00D452BB"/>
    <w:rsid w:val="00D46E77"/>
    <w:rsid w:val="00D627B9"/>
    <w:rsid w:val="00D77AA0"/>
    <w:rsid w:val="00D77E91"/>
    <w:rsid w:val="00D86C45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1A78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118C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05BAA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A7E5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41C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3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theodore-suaking-30b87833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7EBA33D42C46DEA2A45115AB877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B231D-5235-435E-938B-B27AFA9BF70B}"/>
      </w:docPartPr>
      <w:docPartBody>
        <w:p w:rsidR="005015F8" w:rsidRDefault="00000000">
          <w:pPr>
            <w:pStyle w:val="8A7EBA33D42C46DEA2A45115AB877F8E"/>
          </w:pPr>
          <w:r>
            <w:t>Skills</w:t>
          </w:r>
        </w:p>
      </w:docPartBody>
    </w:docPart>
    <w:docPart>
      <w:docPartPr>
        <w:name w:val="0F98349AAD7B4904A79B523EBEDE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E7E4A-17F6-48CD-817C-710610FC0493}"/>
      </w:docPartPr>
      <w:docPartBody>
        <w:p w:rsidR="005015F8" w:rsidRDefault="00000000">
          <w:pPr>
            <w:pStyle w:val="0F98349AAD7B4904A79B523EBEDECD9B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3D"/>
    <w:rsid w:val="00103C27"/>
    <w:rsid w:val="00213A01"/>
    <w:rsid w:val="005015F8"/>
    <w:rsid w:val="00800FF3"/>
    <w:rsid w:val="00BF2791"/>
    <w:rsid w:val="00C460AA"/>
    <w:rsid w:val="00D416C6"/>
    <w:rsid w:val="00E2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7EBA33D42C46DEA2A45115AB877F8E">
    <w:name w:val="8A7EBA33D42C46DEA2A45115AB877F8E"/>
  </w:style>
  <w:style w:type="paragraph" w:customStyle="1" w:styleId="0F98349AAD7B4904A79B523EBEDECD9B">
    <w:name w:val="0F98349AAD7B4904A79B523EBEDEC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2025-01-14T12:17:00Z</dcterms:created>
  <dcterms:modified xsi:type="dcterms:W3CDTF">2025-01-15T03:17:00Z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